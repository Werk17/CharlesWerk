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F99E" w14:textId="4AA83C29" w:rsidR="00F41BEE" w:rsidRPr="00B02185" w:rsidRDefault="00B02185" w:rsidP="009F2912">
      <w:pPr>
        <w:pStyle w:val="Title"/>
        <w:rPr>
          <w:rFonts w:asciiTheme="minorHAnsi" w:hAnsiTheme="minorHAnsi" w:cstheme="minorHAnsi"/>
          <w:b w:val="0"/>
          <w:bCs/>
          <w:sz w:val="56"/>
          <w:szCs w:val="56"/>
        </w:rPr>
      </w:pPr>
      <w:r w:rsidRPr="00B02185">
        <w:rPr>
          <w:rFonts w:asciiTheme="minorHAnsi" w:hAnsiTheme="minorHAnsi" w:cstheme="minorHAnsi"/>
          <w:b w:val="0"/>
          <w:bCs/>
          <w:sz w:val="56"/>
          <w:szCs w:val="56"/>
        </w:rPr>
        <w:t>Charles Werk</w:t>
      </w:r>
    </w:p>
    <w:p w14:paraId="68162166" w14:textId="5B3F4B70" w:rsidR="00F41BEE" w:rsidRPr="00B02185" w:rsidRDefault="0096078F" w:rsidP="009E3475">
      <w:pPr>
        <w:pStyle w:val="Subtitle"/>
        <w:rPr>
          <w:rFonts w:cstheme="minorHAnsi"/>
        </w:rPr>
      </w:pPr>
      <w:r>
        <w:rPr>
          <w:rFonts w:cstheme="minorHAnsi"/>
        </w:rPr>
        <w:t>Data engineer</w:t>
      </w:r>
      <w:r w:rsidRPr="00B02185">
        <w:rPr>
          <w:rFonts w:cstheme="minorHAnsi"/>
        </w:rPr>
        <w:t xml:space="preserve"> </w:t>
      </w:r>
      <w:r w:rsidR="00B02185">
        <w:rPr>
          <w:rFonts w:cstheme="minorHAnsi"/>
        </w:rPr>
        <w:t xml:space="preserve">| </w:t>
      </w:r>
      <w:r w:rsidRPr="00B02185">
        <w:rPr>
          <w:rFonts w:cstheme="minorHAnsi"/>
        </w:rPr>
        <w:t>Software Engineer</w:t>
      </w:r>
    </w:p>
    <w:p w14:paraId="340C41B0" w14:textId="65B84453" w:rsidR="00F41BEE" w:rsidRPr="0096078F" w:rsidRDefault="00B02185" w:rsidP="00C1773C">
      <w:pPr>
        <w:pStyle w:val="Heading2"/>
      </w:pPr>
      <w:r w:rsidRPr="0096078F">
        <w:t>Missoula, MT</w:t>
      </w:r>
      <w:r w:rsidR="00F41BEE" w:rsidRPr="0096078F">
        <w:t xml:space="preserve"> | </w:t>
      </w:r>
      <w:r w:rsidRPr="0096078F">
        <w:t>406-399-1966</w:t>
      </w:r>
      <w:r w:rsidR="00F41BEE" w:rsidRPr="0096078F">
        <w:t xml:space="preserve"> | </w:t>
      </w:r>
      <w:r w:rsidRPr="0096078F">
        <w:t>https://www.linkedin.com/in/charles-werk/</w:t>
      </w:r>
      <w:r w:rsidR="00F41BEE" w:rsidRPr="0096078F">
        <w:t xml:space="preserve"> </w:t>
      </w:r>
    </w:p>
    <w:p w14:paraId="5540CB89" w14:textId="77777777" w:rsidR="00003455" w:rsidRPr="00003455" w:rsidRDefault="00003455" w:rsidP="00003455"/>
    <w:p w14:paraId="31CD355D" w14:textId="77777777" w:rsidR="00F41BEE" w:rsidRDefault="00000000" w:rsidP="006E0605">
      <w:pPr>
        <w:pStyle w:val="Heading1"/>
      </w:pPr>
      <w:sdt>
        <w:sdtPr>
          <w:id w:val="-736782104"/>
          <w:placeholder>
            <w:docPart w:val="039F855B09D04EB5AE9CB92A47343EF3"/>
          </w:placeholder>
          <w:temporary/>
          <w:showingPlcHdr/>
          <w15:appearance w15:val="hidden"/>
        </w:sdtPr>
        <w:sdtContent>
          <w:r w:rsidR="00F41BEE">
            <w:t>Objective</w:t>
          </w:r>
        </w:sdtContent>
      </w:sdt>
    </w:p>
    <w:p w14:paraId="28850E86"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0C9003BC" wp14:editId="0BEC04B6">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BA0D7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2CF86D0" w14:textId="5630F3BC" w:rsidR="00003455" w:rsidRDefault="002B6833" w:rsidP="009E3475">
      <w:r w:rsidRPr="002B6833">
        <w:t xml:space="preserve">Aspiring Data Engineer with a BS in Computer Science and a strong foundation in Python, Java, and data analytics. Passionate about leveraging advanced data management techniques to drive business intelligence, enhance decision-making, and contribute to the success of innovative projects. Eager to apply technical skills and a unique perspective to </w:t>
      </w:r>
      <w:r w:rsidR="00CB3527">
        <w:t>modern practices</w:t>
      </w:r>
      <w:r w:rsidRPr="002B6833">
        <w:t>, facilitating the development of intelligent systems and sophisticated data solutions.</w:t>
      </w:r>
    </w:p>
    <w:p w14:paraId="1FAB1818" w14:textId="77777777" w:rsidR="002B6833" w:rsidRDefault="002B6833" w:rsidP="002B6833">
      <w:pPr>
        <w:pStyle w:val="Heading1"/>
      </w:pPr>
      <w:sdt>
        <w:sdtPr>
          <w:id w:val="1513793667"/>
          <w:placeholder>
            <w:docPart w:val="1455398C8CC5404EB0443E85327E8723"/>
          </w:placeholder>
          <w:temporary/>
          <w:showingPlcHdr/>
          <w15:appearance w15:val="hidden"/>
        </w:sdtPr>
        <w:sdtContent>
          <w:r>
            <w:t>Education</w:t>
          </w:r>
        </w:sdtContent>
      </w:sdt>
    </w:p>
    <w:p w14:paraId="01C81B94" w14:textId="77777777" w:rsidR="002B6833" w:rsidRPr="00003455" w:rsidRDefault="002B6833" w:rsidP="002B6833">
      <w:pPr>
        <w:spacing w:line="168" w:lineRule="auto"/>
        <w:rPr>
          <w:sz w:val="10"/>
          <w:szCs w:val="12"/>
        </w:rPr>
      </w:pPr>
      <w:r w:rsidRPr="00003455">
        <w:rPr>
          <w:noProof/>
          <w:sz w:val="10"/>
          <w:szCs w:val="12"/>
        </w:rPr>
        <mc:AlternateContent>
          <mc:Choice Requires="wps">
            <w:drawing>
              <wp:inline distT="0" distB="0" distL="0" distR="0" wp14:anchorId="57922F62" wp14:editId="1E30AD87">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15FEB7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4D69B7C" w14:textId="2D22BCA3" w:rsidR="002B6833" w:rsidRDefault="002B6833" w:rsidP="002B6833">
      <w:pPr>
        <w:pStyle w:val="Heading2"/>
      </w:pPr>
      <w:r>
        <w:t>University of Montana</w:t>
      </w:r>
      <w:r>
        <w:t>, Missoula, MT</w:t>
      </w:r>
    </w:p>
    <w:p w14:paraId="6817D005" w14:textId="6ECC8990" w:rsidR="002B6833" w:rsidRDefault="002B6833" w:rsidP="002B6833">
      <w:pPr>
        <w:pStyle w:val="ListParagraph"/>
        <w:numPr>
          <w:ilvl w:val="0"/>
          <w:numId w:val="20"/>
        </w:numPr>
      </w:pPr>
      <w:r>
        <w:t xml:space="preserve">Major: </w:t>
      </w:r>
      <w:r w:rsidRPr="002B6833">
        <w:t>BS in Computer Science, Concentration in Software Engineering</w:t>
      </w:r>
      <w:r>
        <w:t>, Expected 2024</w:t>
      </w:r>
    </w:p>
    <w:p w14:paraId="749436D7" w14:textId="1F1DE806" w:rsidR="002B6833" w:rsidRDefault="002B6833" w:rsidP="002B6833">
      <w:pPr>
        <w:pStyle w:val="ListParagraph"/>
        <w:numPr>
          <w:ilvl w:val="0"/>
          <w:numId w:val="20"/>
        </w:numPr>
      </w:pPr>
      <w:r w:rsidRPr="002B6833">
        <w:rPr>
          <w:b/>
          <w:bCs/>
        </w:rPr>
        <w:t>Relevant Coursework:</w:t>
      </w:r>
      <w:r w:rsidRPr="002B6833">
        <w:t xml:space="preserve"> Data Structures and Algorithms, Database Management, Big Data Analytics, Cloud Computing Essentials</w:t>
      </w:r>
    </w:p>
    <w:p w14:paraId="7508CCF0" w14:textId="3CB643E8" w:rsidR="002B6833" w:rsidRDefault="002B6833" w:rsidP="002B6833">
      <w:pPr>
        <w:pStyle w:val="Heading2"/>
      </w:pPr>
      <w:proofErr w:type="spellStart"/>
      <w:r w:rsidRPr="002B6833">
        <w:t>Aaniiih</w:t>
      </w:r>
      <w:proofErr w:type="spellEnd"/>
      <w:r w:rsidRPr="002B6833">
        <w:t xml:space="preserve"> Nakoda College, Harlem, MT</w:t>
      </w:r>
    </w:p>
    <w:p w14:paraId="51680C42" w14:textId="32D26DF3" w:rsidR="002B6833" w:rsidRDefault="002B6833" w:rsidP="009E3475">
      <w:r>
        <w:t xml:space="preserve">Major: </w:t>
      </w:r>
      <w:r w:rsidRPr="002B6833">
        <w:t>AS in Computer Information Systems, 2019</w:t>
      </w:r>
    </w:p>
    <w:p w14:paraId="5D69DFFB" w14:textId="77777777" w:rsidR="002B6833" w:rsidRDefault="002B6833" w:rsidP="002B6833">
      <w:pPr>
        <w:pStyle w:val="Heading1"/>
      </w:pPr>
      <w:sdt>
        <w:sdtPr>
          <w:id w:val="592895854"/>
          <w:placeholder>
            <w:docPart w:val="7B727A36BBBE4FB0813384B78A32C4FF"/>
          </w:placeholder>
          <w:temporary/>
          <w:showingPlcHdr/>
          <w15:appearance w15:val="hidden"/>
        </w:sdtPr>
        <w:sdtContent>
          <w:r>
            <w:t>Skills &amp; abilities</w:t>
          </w:r>
        </w:sdtContent>
      </w:sdt>
    </w:p>
    <w:p w14:paraId="41C275E7" w14:textId="77777777" w:rsidR="002B6833" w:rsidRPr="00003455" w:rsidRDefault="002B6833" w:rsidP="002B6833">
      <w:pPr>
        <w:spacing w:line="168" w:lineRule="auto"/>
        <w:rPr>
          <w:sz w:val="10"/>
          <w:szCs w:val="12"/>
        </w:rPr>
      </w:pPr>
      <w:r w:rsidRPr="00003455">
        <w:rPr>
          <w:noProof/>
          <w:sz w:val="10"/>
          <w:szCs w:val="12"/>
        </w:rPr>
        <mc:AlternateContent>
          <mc:Choice Requires="wps">
            <w:drawing>
              <wp:inline distT="0" distB="0" distL="0" distR="0" wp14:anchorId="0ED1DC0A" wp14:editId="23F3252E">
                <wp:extent cx="5943600" cy="0"/>
                <wp:effectExtent l="0" t="0" r="0" b="0"/>
                <wp:docPr id="1758216"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3BEE87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9B2045C" w14:textId="77777777" w:rsidR="002B6833" w:rsidRPr="002B6833" w:rsidRDefault="002B6833" w:rsidP="002B6833">
      <w:pPr>
        <w:numPr>
          <w:ilvl w:val="0"/>
          <w:numId w:val="22"/>
        </w:numPr>
      </w:pPr>
      <w:r w:rsidRPr="002B6833">
        <w:rPr>
          <w:b/>
          <w:bCs/>
        </w:rPr>
        <w:t>Programming Languages</w:t>
      </w:r>
      <w:r w:rsidRPr="002B6833">
        <w:t>: Python, Java, HTML/CSS</w:t>
      </w:r>
    </w:p>
    <w:p w14:paraId="3D5E47E4" w14:textId="77777777" w:rsidR="002B6833" w:rsidRPr="002B6833" w:rsidRDefault="002B6833" w:rsidP="002B6833">
      <w:pPr>
        <w:numPr>
          <w:ilvl w:val="0"/>
          <w:numId w:val="22"/>
        </w:numPr>
      </w:pPr>
      <w:r w:rsidRPr="002B6833">
        <w:rPr>
          <w:b/>
          <w:bCs/>
        </w:rPr>
        <w:t>Data Management</w:t>
      </w:r>
      <w:r w:rsidRPr="002B6833">
        <w:t>: SQL/NoSQL, Data Pipelines, ETL Processes</w:t>
      </w:r>
    </w:p>
    <w:p w14:paraId="64F8C314" w14:textId="77777777" w:rsidR="002B6833" w:rsidRPr="002B6833" w:rsidRDefault="002B6833" w:rsidP="002B6833">
      <w:pPr>
        <w:numPr>
          <w:ilvl w:val="0"/>
          <w:numId w:val="22"/>
        </w:numPr>
      </w:pPr>
      <w:r w:rsidRPr="002B6833">
        <w:rPr>
          <w:b/>
          <w:bCs/>
        </w:rPr>
        <w:t>Analytics &amp; Visualization</w:t>
      </w:r>
      <w:r w:rsidRPr="002B6833">
        <w:t>: NumPy, Pandas, Tableau</w:t>
      </w:r>
    </w:p>
    <w:p w14:paraId="3660BA85" w14:textId="77777777" w:rsidR="002B6833" w:rsidRPr="002B6833" w:rsidRDefault="002B6833" w:rsidP="002B6833">
      <w:pPr>
        <w:numPr>
          <w:ilvl w:val="0"/>
          <w:numId w:val="22"/>
        </w:numPr>
      </w:pPr>
      <w:r w:rsidRPr="002B6833">
        <w:rPr>
          <w:b/>
          <w:bCs/>
        </w:rPr>
        <w:t>Development Tools</w:t>
      </w:r>
      <w:r w:rsidRPr="002B6833">
        <w:t>: Django, React Native, Android Studio</w:t>
      </w:r>
    </w:p>
    <w:p w14:paraId="37E05B81" w14:textId="77777777" w:rsidR="002B6833" w:rsidRPr="002B6833" w:rsidRDefault="002B6833" w:rsidP="002B6833">
      <w:pPr>
        <w:numPr>
          <w:ilvl w:val="0"/>
          <w:numId w:val="22"/>
        </w:numPr>
      </w:pPr>
      <w:r w:rsidRPr="002B6833">
        <w:rPr>
          <w:b/>
          <w:bCs/>
        </w:rPr>
        <w:t>Cloud Platforms</w:t>
      </w:r>
      <w:r w:rsidRPr="002B6833">
        <w:t>: Familiarity with Azure, AWS basics</w:t>
      </w:r>
    </w:p>
    <w:p w14:paraId="4DD0C6DD" w14:textId="3ED926D8" w:rsidR="002B6833" w:rsidRDefault="002B6833" w:rsidP="009E3475">
      <w:pPr>
        <w:numPr>
          <w:ilvl w:val="0"/>
          <w:numId w:val="22"/>
        </w:numPr>
      </w:pPr>
      <w:r w:rsidRPr="002B6833">
        <w:rPr>
          <w:b/>
          <w:bCs/>
        </w:rPr>
        <w:t>Collaboration &amp; Communication</w:t>
      </w:r>
      <w:r w:rsidRPr="002B6833">
        <w:t xml:space="preserve">: Strong interpersonal skills, experienced in team projects and leadership </w:t>
      </w:r>
      <w:r w:rsidRPr="002B6833">
        <w:t>roles.</w:t>
      </w:r>
    </w:p>
    <w:p w14:paraId="7E73BB44" w14:textId="36C501A8" w:rsidR="00F41BEE" w:rsidRDefault="002B6833" w:rsidP="006E0605">
      <w:pPr>
        <w:pStyle w:val="Heading1"/>
      </w:pPr>
      <w:r>
        <w:t>Professional Experience</w:t>
      </w:r>
    </w:p>
    <w:p w14:paraId="38E41A83"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787D838B" wp14:editId="022C6C01">
                <wp:extent cx="5943600" cy="0"/>
                <wp:effectExtent l="0" t="0" r="0" b="0"/>
                <wp:docPr id="2043802987"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73185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6CA607BF" w14:textId="5D12F0A5" w:rsidR="004977D7" w:rsidRPr="00987807" w:rsidRDefault="004977D7" w:rsidP="0096078F">
      <w:pPr>
        <w:pStyle w:val="Heading2"/>
      </w:pPr>
      <w:r w:rsidRPr="00987807">
        <w:t>Retail Operations Internship, Caras Nursery and Landscaping, LLC</w:t>
      </w:r>
    </w:p>
    <w:p w14:paraId="3AA6DCA8" w14:textId="6999D197" w:rsidR="004977D7" w:rsidRDefault="004977D7" w:rsidP="004977D7">
      <w:r>
        <w:t>Jan 2024 – May 2024</w:t>
      </w:r>
    </w:p>
    <w:p w14:paraId="0158FEAC" w14:textId="0B757F91" w:rsidR="002F3A3B" w:rsidRPr="002F3A3B" w:rsidRDefault="002F3A3B" w:rsidP="00D64437">
      <w:r w:rsidRPr="002F3A3B">
        <w:rPr>
          <w:b/>
          <w:bCs/>
        </w:rPr>
        <w:t>Implemented Thermal Printing Solutions:</w:t>
      </w:r>
      <w:r w:rsidRPr="002F3A3B">
        <w:t xml:space="preserve"> Spearheaded the setup and integration of thermal printing solutions to automate the labeling process. This initiative reduced manual data entry errors and enhanced the accuracy of product identification across the store.</w:t>
      </w:r>
    </w:p>
    <w:p w14:paraId="27B7D79C" w14:textId="3E55E686" w:rsidR="002F3A3B" w:rsidRPr="002F3A3B" w:rsidRDefault="002F3A3B" w:rsidP="00D64437">
      <w:r w:rsidRPr="002F3A3B">
        <w:rPr>
          <w:b/>
          <w:bCs/>
        </w:rPr>
        <w:t>Streamlined Product Labeling Process:</w:t>
      </w:r>
      <w:r w:rsidRPr="002F3A3B">
        <w:t xml:space="preserve"> Developed and implemented an innovative labeling system for in-house products, significantly improving operational workflow. By automating the generation of labels for over 90% of previously unlabeled stock, the solution drastically reduced the time required for product processing and sales transactions. This enhancement led to a smoother checkout process, improved customer satisfaction, and increased sales throughput.</w:t>
      </w:r>
    </w:p>
    <w:p w14:paraId="4D0A8E5B" w14:textId="5427520B" w:rsidR="004977D7" w:rsidRDefault="002F3A3B" w:rsidP="00D64437">
      <w:r w:rsidRPr="002F3A3B">
        <w:rPr>
          <w:b/>
          <w:bCs/>
        </w:rPr>
        <w:t>Data Management and Inventory Control:</w:t>
      </w:r>
      <w:r w:rsidRPr="002F3A3B">
        <w:t xml:space="preserve"> Leveraged database management skills to organize and streamline the SKU system. Created a more intuitive and efficient method for tracking and managing inventory, which facilitated quicker product access and improved the accuracy of inventory records.</w:t>
      </w:r>
    </w:p>
    <w:p w14:paraId="6D556442" w14:textId="287A0888" w:rsidR="0096078F" w:rsidRDefault="002B6833" w:rsidP="0096078F">
      <w:pPr>
        <w:pStyle w:val="Heading2"/>
      </w:pPr>
      <w:r w:rsidRPr="002B6833">
        <w:lastRenderedPageBreak/>
        <w:t>Natural Resource Management Laboratory Intern, University of Montana</w:t>
      </w:r>
      <w:r w:rsidR="0096078F">
        <w:t xml:space="preserve"> </w:t>
      </w:r>
    </w:p>
    <w:p w14:paraId="3D3CDD62" w14:textId="38DC0FC2" w:rsidR="0096078F" w:rsidRDefault="002B6833" w:rsidP="002B6833">
      <w:pPr>
        <w:rPr>
          <w:rFonts w:eastAsiaTheme="majorEastAsia" w:cs="Times New Roman (Headings CS)"/>
          <w:b/>
          <w:color w:val="191919" w:themeColor="background2" w:themeShade="1A"/>
          <w:szCs w:val="26"/>
        </w:rPr>
      </w:pPr>
      <w:r w:rsidRPr="002B6833">
        <w:rPr>
          <w:rFonts w:eastAsiaTheme="majorEastAsia" w:cs="Times New Roman (Headings CS)"/>
          <w:b/>
          <w:color w:val="191919" w:themeColor="background2" w:themeShade="1A"/>
          <w:szCs w:val="26"/>
        </w:rPr>
        <w:t xml:space="preserve">2022 </w:t>
      </w:r>
      <w:r w:rsidR="0096078F">
        <w:rPr>
          <w:rFonts w:eastAsiaTheme="majorEastAsia" w:cs="Times New Roman (Headings CS)"/>
          <w:b/>
          <w:color w:val="191919" w:themeColor="background2" w:themeShade="1A"/>
          <w:szCs w:val="26"/>
        </w:rPr>
        <w:t>–</w:t>
      </w:r>
      <w:r w:rsidRPr="002B6833">
        <w:rPr>
          <w:rFonts w:eastAsiaTheme="majorEastAsia" w:cs="Times New Roman (Headings CS)"/>
          <w:b/>
          <w:color w:val="191919" w:themeColor="background2" w:themeShade="1A"/>
          <w:szCs w:val="26"/>
        </w:rPr>
        <w:t xml:space="preserve"> 2023</w:t>
      </w:r>
    </w:p>
    <w:p w14:paraId="076EF494" w14:textId="77777777" w:rsidR="0096078F" w:rsidRPr="0096078F" w:rsidRDefault="0096078F" w:rsidP="0096078F">
      <w:pPr>
        <w:pStyle w:val="ListBullet"/>
      </w:pPr>
      <w:r w:rsidRPr="0096078F">
        <w:t>Developed a Virtual Reality fire simulation game using Unreal Engine 5, focusing on data-driven fire spread physics to aid first responders.</w:t>
      </w:r>
    </w:p>
    <w:p w14:paraId="0A3EF128" w14:textId="153B26B6" w:rsidR="0096078F" w:rsidRDefault="0096078F" w:rsidP="00C1773C">
      <w:pPr>
        <w:pStyle w:val="ListBullet"/>
      </w:pPr>
      <w:r w:rsidRPr="0096078F">
        <w:t>Utilized Python for data analysis and modeling, enhancing the simulation's realism and educational value.</w:t>
      </w:r>
    </w:p>
    <w:p w14:paraId="359188D4" w14:textId="45EC0314" w:rsidR="0096078F" w:rsidRPr="0096078F" w:rsidRDefault="0096078F" w:rsidP="0096078F">
      <w:pPr>
        <w:pStyle w:val="Heading2"/>
      </w:pPr>
      <w:r w:rsidRPr="0096078F">
        <w:t>Digital Marketing Intern, Montana High Tech Business Alliance, Missoula, MT</w:t>
      </w:r>
    </w:p>
    <w:p w14:paraId="7CD2209E" w14:textId="6A4D0F73" w:rsidR="0096078F" w:rsidRDefault="0096078F" w:rsidP="0096078F">
      <w:pPr>
        <w:pStyle w:val="ListBullet"/>
        <w:numPr>
          <w:ilvl w:val="0"/>
          <w:numId w:val="0"/>
        </w:numPr>
        <w:rPr>
          <w:rFonts w:eastAsiaTheme="majorEastAsia" w:cs="Times New Roman (Headings CS)"/>
          <w:b/>
          <w:color w:val="191919" w:themeColor="background2" w:themeShade="1A"/>
          <w:szCs w:val="26"/>
        </w:rPr>
      </w:pPr>
      <w:r w:rsidRPr="0096078F">
        <w:rPr>
          <w:rFonts w:eastAsiaTheme="majorEastAsia" w:cs="Times New Roman (Headings CS)"/>
          <w:b/>
          <w:color w:val="191919" w:themeColor="background2" w:themeShade="1A"/>
          <w:szCs w:val="26"/>
        </w:rPr>
        <w:t xml:space="preserve">2021 </w:t>
      </w:r>
      <w:r>
        <w:rPr>
          <w:rFonts w:eastAsiaTheme="majorEastAsia" w:cs="Times New Roman (Headings CS)"/>
          <w:b/>
          <w:color w:val="191919" w:themeColor="background2" w:themeShade="1A"/>
          <w:szCs w:val="26"/>
        </w:rPr>
        <w:t>–</w:t>
      </w:r>
      <w:r w:rsidRPr="0096078F">
        <w:rPr>
          <w:rFonts w:eastAsiaTheme="majorEastAsia" w:cs="Times New Roman (Headings CS)"/>
          <w:b/>
          <w:color w:val="191919" w:themeColor="background2" w:themeShade="1A"/>
          <w:szCs w:val="26"/>
        </w:rPr>
        <w:t xml:space="preserve"> 2022</w:t>
      </w:r>
    </w:p>
    <w:p w14:paraId="02438FB5" w14:textId="59DCEF72" w:rsidR="0096078F" w:rsidRPr="0096078F" w:rsidRDefault="0096078F" w:rsidP="0096078F">
      <w:pPr>
        <w:numPr>
          <w:ilvl w:val="0"/>
          <w:numId w:val="24"/>
        </w:numPr>
      </w:pPr>
      <w:r w:rsidRPr="0096078F">
        <w:t>Spearheaded a project to analyze website traffic and social media engagement using Google Analytics and social media tools, resulting in a 20% increase in user engagement.</w:t>
      </w:r>
    </w:p>
    <w:p w14:paraId="74ECD0B7" w14:textId="77777777" w:rsidR="0096078F" w:rsidRPr="0096078F" w:rsidRDefault="0096078F" w:rsidP="0096078F">
      <w:pPr>
        <w:numPr>
          <w:ilvl w:val="0"/>
          <w:numId w:val="24"/>
        </w:numPr>
      </w:pPr>
      <w:r w:rsidRPr="0096078F">
        <w:t>Improved the organization's digital footprint by developing and implementing content strategies based on data-driven insights.</w:t>
      </w:r>
    </w:p>
    <w:p w14:paraId="22BC5A79" w14:textId="77777777" w:rsidR="00C1773C" w:rsidRPr="00C1773C" w:rsidRDefault="00C1773C" w:rsidP="00C1773C">
      <w:pPr>
        <w:pStyle w:val="Heading1"/>
      </w:pPr>
      <w:r w:rsidRPr="00C1773C">
        <w:t>Projects</w:t>
      </w:r>
    </w:p>
    <w:p w14:paraId="2EE794C5" w14:textId="2B370C72" w:rsidR="00C1773C" w:rsidRPr="00C1773C" w:rsidRDefault="00C1773C" w:rsidP="00C1773C">
      <w:pPr>
        <w:pStyle w:val="Heading2"/>
      </w:pPr>
      <w:r w:rsidRPr="00C1773C">
        <w:t>Data Engineering Project, University of Montana</w:t>
      </w:r>
    </w:p>
    <w:p w14:paraId="799DAF9A" w14:textId="23CAFE6A" w:rsidR="008A6316" w:rsidRPr="008A6316" w:rsidRDefault="008A6316" w:rsidP="008A6316">
      <w:pPr>
        <w:pStyle w:val="ListBullet"/>
      </w:pPr>
      <w:r w:rsidRPr="008A6316">
        <w:rPr>
          <w:b/>
          <w:bCs/>
        </w:rPr>
        <w:t>Objective:</w:t>
      </w:r>
      <w:r w:rsidRPr="008A6316">
        <w:t xml:space="preserve"> Developed a machine learning clustering algorithm using Python, Pandas, and Scikit-Learn to uncover hidden patterns in large datasets, enhancing data-driven decision-maki</w:t>
      </w:r>
      <w:r>
        <w:t>ng.</w:t>
      </w:r>
    </w:p>
    <w:p w14:paraId="31669DB5" w14:textId="77777777" w:rsidR="008A6316" w:rsidRPr="008A6316" w:rsidRDefault="008A6316" w:rsidP="008A6316">
      <w:pPr>
        <w:pStyle w:val="ListBullet"/>
      </w:pPr>
      <w:r w:rsidRPr="008A6316">
        <w:rPr>
          <w:b/>
          <w:bCs/>
        </w:rPr>
        <w:t>Implementation:</w:t>
      </w:r>
      <w:r w:rsidRPr="008A6316">
        <w:t xml:space="preserve"> Executed data preprocessing, feature selection, and algorithm optimization to identify distinct clusters, revealing critical insights for strategic applications.</w:t>
      </w:r>
    </w:p>
    <w:p w14:paraId="48BCFED9" w14:textId="2F54A4CB" w:rsidR="008A6316" w:rsidRPr="008A6316" w:rsidRDefault="008A6316" w:rsidP="008A6316">
      <w:pPr>
        <w:pStyle w:val="ListBullet"/>
      </w:pPr>
      <w:r w:rsidRPr="008A6316">
        <w:rPr>
          <w:b/>
          <w:bCs/>
        </w:rPr>
        <w:t>Outcome:</w:t>
      </w:r>
      <w:r w:rsidRPr="008A6316">
        <w:t xml:space="preserve"> Achieved a robust categorization of data points, providing actionable intelligence that informed future strategies.</w:t>
      </w:r>
    </w:p>
    <w:p w14:paraId="38CC2FF0" w14:textId="121D4538" w:rsidR="0004236A" w:rsidRDefault="0004236A" w:rsidP="0004236A">
      <w:pPr>
        <w:pStyle w:val="Heading2"/>
      </w:pPr>
      <w:r>
        <w:t>Full Stack Development Capstone Project, University of Montana</w:t>
      </w:r>
    </w:p>
    <w:p w14:paraId="688260C7" w14:textId="7422FB11" w:rsidR="008A6316" w:rsidRPr="00141D9D" w:rsidRDefault="008A6316" w:rsidP="00141D9D">
      <w:pPr>
        <w:pStyle w:val="ListBullet"/>
      </w:pPr>
      <w:r w:rsidRPr="00141D9D">
        <w:t>Objective: Designed and launched a React Native mobile</w:t>
      </w:r>
      <w:r w:rsidR="00141D9D">
        <w:t xml:space="preserve"> stargazing</w:t>
      </w:r>
      <w:r w:rsidRPr="00141D9D">
        <w:t xml:space="preserve"> app for the Institute of Tourism and Recreation Research (ITRR), improving access to tourism resources and engagement</w:t>
      </w:r>
      <w:r w:rsidR="00141D9D">
        <w:t xml:space="preserve">. </w:t>
      </w:r>
    </w:p>
    <w:p w14:paraId="6CC7ABD3" w14:textId="37439030" w:rsidR="008A6316" w:rsidRPr="00141D9D" w:rsidRDefault="008A6316" w:rsidP="00141D9D">
      <w:pPr>
        <w:pStyle w:val="ListBullet"/>
      </w:pPr>
      <w:r w:rsidRPr="00141D9D">
        <w:t xml:space="preserve">Development: Conducted comprehensive stakeholder interviews for requirement gathering, implemented a user-centric design with </w:t>
      </w:r>
      <w:r w:rsidR="00141D9D">
        <w:t>Figma</w:t>
      </w:r>
      <w:r w:rsidRPr="00141D9D">
        <w:t xml:space="preserve">, and developed a scalable backend with Node.js and </w:t>
      </w:r>
      <w:r w:rsidR="00141D9D">
        <w:t>Google Firebase</w:t>
      </w:r>
      <w:r w:rsidRPr="00141D9D">
        <w:t>.</w:t>
      </w:r>
    </w:p>
    <w:p w14:paraId="4317AF52" w14:textId="0B98A47F" w:rsidR="008A6316" w:rsidRPr="00141D9D" w:rsidRDefault="008A6316" w:rsidP="00141D9D">
      <w:pPr>
        <w:pStyle w:val="ListBullet"/>
      </w:pPr>
      <w:r w:rsidRPr="00141D9D">
        <w:t>Features &amp; Impact: Introduced key features such as interactive maps and event calendars, leading to enhanced user experience and</w:t>
      </w:r>
      <w:r w:rsidR="00141D9D">
        <w:t xml:space="preserve"> interaction.</w:t>
      </w:r>
    </w:p>
    <w:p w14:paraId="22A5DC35" w14:textId="13100451" w:rsidR="0004236A" w:rsidRPr="0021540F" w:rsidRDefault="0004236A" w:rsidP="008A6316">
      <w:pPr>
        <w:pStyle w:val="ListBullet"/>
        <w:numPr>
          <w:ilvl w:val="0"/>
          <w:numId w:val="0"/>
        </w:numPr>
        <w:ind w:left="288"/>
      </w:pPr>
    </w:p>
    <w:sectPr w:rsidR="0004236A" w:rsidRPr="0021540F" w:rsidSect="00ED598E">
      <w:headerReference w:type="even" r:id="rId11"/>
      <w:headerReference w:type="default" r:id="rId12"/>
      <w:footerReference w:type="even" r:id="rId13"/>
      <w:footerReference w:type="default" r:id="rId14"/>
      <w:headerReference w:type="first" r:id="rId15"/>
      <w:footerReference w:type="first" r:id="rId16"/>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D49A" w14:textId="77777777" w:rsidR="007158C2" w:rsidRDefault="007158C2">
      <w:pPr>
        <w:spacing w:after="0"/>
      </w:pPr>
      <w:r>
        <w:separator/>
      </w:r>
    </w:p>
  </w:endnote>
  <w:endnote w:type="continuationSeparator" w:id="0">
    <w:p w14:paraId="78ED1208" w14:textId="77777777" w:rsidR="007158C2" w:rsidRDefault="007158C2">
      <w:pPr>
        <w:spacing w:after="0"/>
      </w:pPr>
      <w:r>
        <w:continuationSeparator/>
      </w:r>
    </w:p>
  </w:endnote>
  <w:endnote w:type="continuationNotice" w:id="1">
    <w:p w14:paraId="7210434B" w14:textId="77777777" w:rsidR="007158C2" w:rsidRDefault="007158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11B9"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643D"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A502"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A3CE" w14:textId="77777777" w:rsidR="007158C2" w:rsidRDefault="007158C2">
      <w:pPr>
        <w:spacing w:after="0"/>
      </w:pPr>
      <w:r>
        <w:separator/>
      </w:r>
    </w:p>
  </w:footnote>
  <w:footnote w:type="continuationSeparator" w:id="0">
    <w:p w14:paraId="76F7C462" w14:textId="77777777" w:rsidR="007158C2" w:rsidRDefault="007158C2">
      <w:pPr>
        <w:spacing w:after="0"/>
      </w:pPr>
      <w:r>
        <w:continuationSeparator/>
      </w:r>
    </w:p>
  </w:footnote>
  <w:footnote w:type="continuationNotice" w:id="1">
    <w:p w14:paraId="1D9148B1" w14:textId="77777777" w:rsidR="007158C2" w:rsidRDefault="007158C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1BB7"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6986"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11D8"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DAF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CE71E1"/>
    <w:multiLevelType w:val="hybridMultilevel"/>
    <w:tmpl w:val="0778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E4B96"/>
    <w:multiLevelType w:val="multilevel"/>
    <w:tmpl w:val="081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60D66"/>
    <w:multiLevelType w:val="multilevel"/>
    <w:tmpl w:val="68E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4" w15:restartNumberingAfterBreak="0">
    <w:nsid w:val="447B549A"/>
    <w:multiLevelType w:val="multilevel"/>
    <w:tmpl w:val="BE2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443C46"/>
    <w:multiLevelType w:val="hybridMultilevel"/>
    <w:tmpl w:val="3794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C212F"/>
    <w:multiLevelType w:val="multilevel"/>
    <w:tmpl w:val="94D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362AA5"/>
    <w:multiLevelType w:val="multilevel"/>
    <w:tmpl w:val="8B5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2C1BA3"/>
    <w:multiLevelType w:val="hybridMultilevel"/>
    <w:tmpl w:val="FD8A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03A61"/>
    <w:multiLevelType w:val="multilevel"/>
    <w:tmpl w:val="9A8E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9B751F"/>
    <w:multiLevelType w:val="multilevel"/>
    <w:tmpl w:val="127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226C3D"/>
    <w:multiLevelType w:val="multilevel"/>
    <w:tmpl w:val="7C5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3"/>
  </w:num>
  <w:num w:numId="15" w16cid:durableId="94441604">
    <w:abstractNumId w:val="13"/>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3"/>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7"/>
  </w:num>
  <w:num w:numId="20" w16cid:durableId="845899924">
    <w:abstractNumId w:val="15"/>
  </w:num>
  <w:num w:numId="21" w16cid:durableId="1964264161">
    <w:abstractNumId w:val="9"/>
  </w:num>
  <w:num w:numId="22" w16cid:durableId="1836140328">
    <w:abstractNumId w:val="11"/>
  </w:num>
  <w:num w:numId="23" w16cid:durableId="1205675307">
    <w:abstractNumId w:val="21"/>
  </w:num>
  <w:num w:numId="24" w16cid:durableId="376972793">
    <w:abstractNumId w:val="18"/>
  </w:num>
  <w:num w:numId="25" w16cid:durableId="2036223115">
    <w:abstractNumId w:val="12"/>
  </w:num>
  <w:num w:numId="26" w16cid:durableId="848956720">
    <w:abstractNumId w:val="14"/>
  </w:num>
  <w:num w:numId="27" w16cid:durableId="583418721">
    <w:abstractNumId w:val="20"/>
  </w:num>
  <w:num w:numId="28" w16cid:durableId="221140617">
    <w:abstractNumId w:val="10"/>
  </w:num>
  <w:num w:numId="29" w16cid:durableId="236329570">
    <w:abstractNumId w:val="19"/>
  </w:num>
  <w:num w:numId="30" w16cid:durableId="159539207">
    <w:abstractNumId w:val="16"/>
  </w:num>
  <w:num w:numId="31" w16cid:durableId="14035984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85"/>
    <w:rsid w:val="00003455"/>
    <w:rsid w:val="00021C10"/>
    <w:rsid w:val="00032277"/>
    <w:rsid w:val="00032383"/>
    <w:rsid w:val="00032982"/>
    <w:rsid w:val="00037A3D"/>
    <w:rsid w:val="00037A80"/>
    <w:rsid w:val="0004081D"/>
    <w:rsid w:val="0004236A"/>
    <w:rsid w:val="00047720"/>
    <w:rsid w:val="00047C0B"/>
    <w:rsid w:val="000539BD"/>
    <w:rsid w:val="00066E2A"/>
    <w:rsid w:val="00076DB4"/>
    <w:rsid w:val="0009195F"/>
    <w:rsid w:val="000D355D"/>
    <w:rsid w:val="001046AC"/>
    <w:rsid w:val="0011008C"/>
    <w:rsid w:val="00111371"/>
    <w:rsid w:val="001172E5"/>
    <w:rsid w:val="001274B5"/>
    <w:rsid w:val="00140528"/>
    <w:rsid w:val="00141D9D"/>
    <w:rsid w:val="001433E3"/>
    <w:rsid w:val="0016014D"/>
    <w:rsid w:val="001608CC"/>
    <w:rsid w:val="0018191F"/>
    <w:rsid w:val="00181FE7"/>
    <w:rsid w:val="00186230"/>
    <w:rsid w:val="00192F5F"/>
    <w:rsid w:val="00197300"/>
    <w:rsid w:val="001A3B23"/>
    <w:rsid w:val="001D4B58"/>
    <w:rsid w:val="00200572"/>
    <w:rsid w:val="0021540F"/>
    <w:rsid w:val="00262033"/>
    <w:rsid w:val="00271453"/>
    <w:rsid w:val="00276E4F"/>
    <w:rsid w:val="00295104"/>
    <w:rsid w:val="002B6833"/>
    <w:rsid w:val="002C0DDD"/>
    <w:rsid w:val="002D59A2"/>
    <w:rsid w:val="002F3A3B"/>
    <w:rsid w:val="00302F19"/>
    <w:rsid w:val="00304507"/>
    <w:rsid w:val="003108DB"/>
    <w:rsid w:val="00331246"/>
    <w:rsid w:val="003319FB"/>
    <w:rsid w:val="00351D1B"/>
    <w:rsid w:val="00357FD0"/>
    <w:rsid w:val="003630D5"/>
    <w:rsid w:val="00374627"/>
    <w:rsid w:val="00380722"/>
    <w:rsid w:val="003831E4"/>
    <w:rsid w:val="00394A6D"/>
    <w:rsid w:val="003B2143"/>
    <w:rsid w:val="003C14A1"/>
    <w:rsid w:val="003C38F0"/>
    <w:rsid w:val="003F19B9"/>
    <w:rsid w:val="00400FD0"/>
    <w:rsid w:val="0040118E"/>
    <w:rsid w:val="00420DE9"/>
    <w:rsid w:val="00433CD1"/>
    <w:rsid w:val="00445933"/>
    <w:rsid w:val="004476A1"/>
    <w:rsid w:val="004476B0"/>
    <w:rsid w:val="004977D7"/>
    <w:rsid w:val="004A4BFA"/>
    <w:rsid w:val="004D433E"/>
    <w:rsid w:val="004E47F6"/>
    <w:rsid w:val="004E6381"/>
    <w:rsid w:val="004F305A"/>
    <w:rsid w:val="004F7524"/>
    <w:rsid w:val="00504FB9"/>
    <w:rsid w:val="005114E7"/>
    <w:rsid w:val="00513784"/>
    <w:rsid w:val="0052702A"/>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734FD"/>
    <w:rsid w:val="00692F19"/>
    <w:rsid w:val="006953A2"/>
    <w:rsid w:val="006A3D6F"/>
    <w:rsid w:val="006B4315"/>
    <w:rsid w:val="006C3B6D"/>
    <w:rsid w:val="006D236F"/>
    <w:rsid w:val="006E0605"/>
    <w:rsid w:val="006E401C"/>
    <w:rsid w:val="006F0EAE"/>
    <w:rsid w:val="006F2441"/>
    <w:rsid w:val="00711175"/>
    <w:rsid w:val="00712084"/>
    <w:rsid w:val="007148DA"/>
    <w:rsid w:val="007158C2"/>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1265"/>
    <w:rsid w:val="00886378"/>
    <w:rsid w:val="00886E4A"/>
    <w:rsid w:val="008916B6"/>
    <w:rsid w:val="008A6316"/>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6078F"/>
    <w:rsid w:val="00971892"/>
    <w:rsid w:val="0097323F"/>
    <w:rsid w:val="009757B2"/>
    <w:rsid w:val="009763C8"/>
    <w:rsid w:val="00982EDE"/>
    <w:rsid w:val="009858B8"/>
    <w:rsid w:val="00987807"/>
    <w:rsid w:val="009B24B9"/>
    <w:rsid w:val="009C2119"/>
    <w:rsid w:val="009C429D"/>
    <w:rsid w:val="009C7FD6"/>
    <w:rsid w:val="009D04EB"/>
    <w:rsid w:val="009D41D9"/>
    <w:rsid w:val="009D5B56"/>
    <w:rsid w:val="009E3475"/>
    <w:rsid w:val="009F2912"/>
    <w:rsid w:val="00A00679"/>
    <w:rsid w:val="00A249B7"/>
    <w:rsid w:val="00A334E1"/>
    <w:rsid w:val="00A36F7A"/>
    <w:rsid w:val="00A7066C"/>
    <w:rsid w:val="00A70EFD"/>
    <w:rsid w:val="00A7202B"/>
    <w:rsid w:val="00A8131A"/>
    <w:rsid w:val="00AA2091"/>
    <w:rsid w:val="00AB2C3D"/>
    <w:rsid w:val="00AF3073"/>
    <w:rsid w:val="00B02185"/>
    <w:rsid w:val="00B063E6"/>
    <w:rsid w:val="00B15C87"/>
    <w:rsid w:val="00B203B6"/>
    <w:rsid w:val="00B333EE"/>
    <w:rsid w:val="00B35070"/>
    <w:rsid w:val="00B430AF"/>
    <w:rsid w:val="00B5201C"/>
    <w:rsid w:val="00B5257D"/>
    <w:rsid w:val="00B610B1"/>
    <w:rsid w:val="00B769EE"/>
    <w:rsid w:val="00B8342B"/>
    <w:rsid w:val="00B86516"/>
    <w:rsid w:val="00BB273E"/>
    <w:rsid w:val="00BD3102"/>
    <w:rsid w:val="00BD735D"/>
    <w:rsid w:val="00C03729"/>
    <w:rsid w:val="00C04033"/>
    <w:rsid w:val="00C1773C"/>
    <w:rsid w:val="00C30F46"/>
    <w:rsid w:val="00C444AC"/>
    <w:rsid w:val="00C57E43"/>
    <w:rsid w:val="00C6449F"/>
    <w:rsid w:val="00C6464E"/>
    <w:rsid w:val="00C72B59"/>
    <w:rsid w:val="00C86F4F"/>
    <w:rsid w:val="00C904F1"/>
    <w:rsid w:val="00C9734F"/>
    <w:rsid w:val="00CB3527"/>
    <w:rsid w:val="00CC75DB"/>
    <w:rsid w:val="00D016ED"/>
    <w:rsid w:val="00D05F48"/>
    <w:rsid w:val="00D241A0"/>
    <w:rsid w:val="00D33143"/>
    <w:rsid w:val="00D37D67"/>
    <w:rsid w:val="00D4111F"/>
    <w:rsid w:val="00D468C9"/>
    <w:rsid w:val="00D52131"/>
    <w:rsid w:val="00D56207"/>
    <w:rsid w:val="00D6278D"/>
    <w:rsid w:val="00D64437"/>
    <w:rsid w:val="00D7441A"/>
    <w:rsid w:val="00D757F2"/>
    <w:rsid w:val="00D765AF"/>
    <w:rsid w:val="00D95183"/>
    <w:rsid w:val="00DD4208"/>
    <w:rsid w:val="00DF3D23"/>
    <w:rsid w:val="00E01B82"/>
    <w:rsid w:val="00E23538"/>
    <w:rsid w:val="00E321B6"/>
    <w:rsid w:val="00E45F8D"/>
    <w:rsid w:val="00E71047"/>
    <w:rsid w:val="00E726F0"/>
    <w:rsid w:val="00EA2B92"/>
    <w:rsid w:val="00EC12CE"/>
    <w:rsid w:val="00ED598E"/>
    <w:rsid w:val="00ED7FEB"/>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6A7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585">
      <w:bodyDiv w:val="1"/>
      <w:marLeft w:val="0"/>
      <w:marRight w:val="0"/>
      <w:marTop w:val="0"/>
      <w:marBottom w:val="0"/>
      <w:divBdr>
        <w:top w:val="none" w:sz="0" w:space="0" w:color="auto"/>
        <w:left w:val="none" w:sz="0" w:space="0" w:color="auto"/>
        <w:bottom w:val="none" w:sz="0" w:space="0" w:color="auto"/>
        <w:right w:val="none" w:sz="0" w:space="0" w:color="auto"/>
      </w:divBdr>
    </w:div>
    <w:div w:id="497306694">
      <w:bodyDiv w:val="1"/>
      <w:marLeft w:val="0"/>
      <w:marRight w:val="0"/>
      <w:marTop w:val="0"/>
      <w:marBottom w:val="0"/>
      <w:divBdr>
        <w:top w:val="none" w:sz="0" w:space="0" w:color="auto"/>
        <w:left w:val="none" w:sz="0" w:space="0" w:color="auto"/>
        <w:bottom w:val="none" w:sz="0" w:space="0" w:color="auto"/>
        <w:right w:val="none" w:sz="0" w:space="0" w:color="auto"/>
      </w:divBdr>
    </w:div>
    <w:div w:id="618029541">
      <w:bodyDiv w:val="1"/>
      <w:marLeft w:val="0"/>
      <w:marRight w:val="0"/>
      <w:marTop w:val="0"/>
      <w:marBottom w:val="0"/>
      <w:divBdr>
        <w:top w:val="none" w:sz="0" w:space="0" w:color="auto"/>
        <w:left w:val="none" w:sz="0" w:space="0" w:color="auto"/>
        <w:bottom w:val="none" w:sz="0" w:space="0" w:color="auto"/>
        <w:right w:val="none" w:sz="0" w:space="0" w:color="auto"/>
      </w:divBdr>
    </w:div>
    <w:div w:id="778573118">
      <w:bodyDiv w:val="1"/>
      <w:marLeft w:val="0"/>
      <w:marRight w:val="0"/>
      <w:marTop w:val="0"/>
      <w:marBottom w:val="0"/>
      <w:divBdr>
        <w:top w:val="none" w:sz="0" w:space="0" w:color="auto"/>
        <w:left w:val="none" w:sz="0" w:space="0" w:color="auto"/>
        <w:bottom w:val="none" w:sz="0" w:space="0" w:color="auto"/>
        <w:right w:val="none" w:sz="0" w:space="0" w:color="auto"/>
      </w:divBdr>
    </w:div>
    <w:div w:id="807170260">
      <w:bodyDiv w:val="1"/>
      <w:marLeft w:val="0"/>
      <w:marRight w:val="0"/>
      <w:marTop w:val="0"/>
      <w:marBottom w:val="0"/>
      <w:divBdr>
        <w:top w:val="none" w:sz="0" w:space="0" w:color="auto"/>
        <w:left w:val="none" w:sz="0" w:space="0" w:color="auto"/>
        <w:bottom w:val="none" w:sz="0" w:space="0" w:color="auto"/>
        <w:right w:val="none" w:sz="0" w:space="0" w:color="auto"/>
      </w:divBdr>
    </w:div>
    <w:div w:id="915865802">
      <w:bodyDiv w:val="1"/>
      <w:marLeft w:val="0"/>
      <w:marRight w:val="0"/>
      <w:marTop w:val="0"/>
      <w:marBottom w:val="0"/>
      <w:divBdr>
        <w:top w:val="none" w:sz="0" w:space="0" w:color="auto"/>
        <w:left w:val="none" w:sz="0" w:space="0" w:color="auto"/>
        <w:bottom w:val="none" w:sz="0" w:space="0" w:color="auto"/>
        <w:right w:val="none" w:sz="0" w:space="0" w:color="auto"/>
      </w:divBdr>
    </w:div>
    <w:div w:id="936407684">
      <w:bodyDiv w:val="1"/>
      <w:marLeft w:val="0"/>
      <w:marRight w:val="0"/>
      <w:marTop w:val="0"/>
      <w:marBottom w:val="0"/>
      <w:divBdr>
        <w:top w:val="none" w:sz="0" w:space="0" w:color="auto"/>
        <w:left w:val="none" w:sz="0" w:space="0" w:color="auto"/>
        <w:bottom w:val="none" w:sz="0" w:space="0" w:color="auto"/>
        <w:right w:val="none" w:sz="0" w:space="0" w:color="auto"/>
      </w:divBdr>
    </w:div>
    <w:div w:id="1035040134">
      <w:bodyDiv w:val="1"/>
      <w:marLeft w:val="0"/>
      <w:marRight w:val="0"/>
      <w:marTop w:val="0"/>
      <w:marBottom w:val="0"/>
      <w:divBdr>
        <w:top w:val="none" w:sz="0" w:space="0" w:color="auto"/>
        <w:left w:val="none" w:sz="0" w:space="0" w:color="auto"/>
        <w:bottom w:val="none" w:sz="0" w:space="0" w:color="auto"/>
        <w:right w:val="none" w:sz="0" w:space="0" w:color="auto"/>
      </w:divBdr>
    </w:div>
    <w:div w:id="1081949861">
      <w:bodyDiv w:val="1"/>
      <w:marLeft w:val="0"/>
      <w:marRight w:val="0"/>
      <w:marTop w:val="0"/>
      <w:marBottom w:val="0"/>
      <w:divBdr>
        <w:top w:val="none" w:sz="0" w:space="0" w:color="auto"/>
        <w:left w:val="none" w:sz="0" w:space="0" w:color="auto"/>
        <w:bottom w:val="none" w:sz="0" w:space="0" w:color="auto"/>
        <w:right w:val="none" w:sz="0" w:space="0" w:color="auto"/>
      </w:divBdr>
    </w:div>
    <w:div w:id="1110975247">
      <w:bodyDiv w:val="1"/>
      <w:marLeft w:val="0"/>
      <w:marRight w:val="0"/>
      <w:marTop w:val="0"/>
      <w:marBottom w:val="0"/>
      <w:divBdr>
        <w:top w:val="none" w:sz="0" w:space="0" w:color="auto"/>
        <w:left w:val="none" w:sz="0" w:space="0" w:color="auto"/>
        <w:bottom w:val="none" w:sz="0" w:space="0" w:color="auto"/>
        <w:right w:val="none" w:sz="0" w:space="0" w:color="auto"/>
      </w:divBdr>
    </w:div>
    <w:div w:id="1126584458">
      <w:bodyDiv w:val="1"/>
      <w:marLeft w:val="0"/>
      <w:marRight w:val="0"/>
      <w:marTop w:val="0"/>
      <w:marBottom w:val="0"/>
      <w:divBdr>
        <w:top w:val="none" w:sz="0" w:space="0" w:color="auto"/>
        <w:left w:val="none" w:sz="0" w:space="0" w:color="auto"/>
        <w:bottom w:val="none" w:sz="0" w:space="0" w:color="auto"/>
        <w:right w:val="none" w:sz="0" w:space="0" w:color="auto"/>
      </w:divBdr>
    </w:div>
    <w:div w:id="1126922997">
      <w:bodyDiv w:val="1"/>
      <w:marLeft w:val="0"/>
      <w:marRight w:val="0"/>
      <w:marTop w:val="0"/>
      <w:marBottom w:val="0"/>
      <w:divBdr>
        <w:top w:val="none" w:sz="0" w:space="0" w:color="auto"/>
        <w:left w:val="none" w:sz="0" w:space="0" w:color="auto"/>
        <w:bottom w:val="none" w:sz="0" w:space="0" w:color="auto"/>
        <w:right w:val="none" w:sz="0" w:space="0" w:color="auto"/>
      </w:divBdr>
    </w:div>
    <w:div w:id="1282106867">
      <w:bodyDiv w:val="1"/>
      <w:marLeft w:val="0"/>
      <w:marRight w:val="0"/>
      <w:marTop w:val="0"/>
      <w:marBottom w:val="0"/>
      <w:divBdr>
        <w:top w:val="none" w:sz="0" w:space="0" w:color="auto"/>
        <w:left w:val="none" w:sz="0" w:space="0" w:color="auto"/>
        <w:bottom w:val="none" w:sz="0" w:space="0" w:color="auto"/>
        <w:right w:val="none" w:sz="0" w:space="0" w:color="auto"/>
      </w:divBdr>
    </w:div>
    <w:div w:id="1300263603">
      <w:bodyDiv w:val="1"/>
      <w:marLeft w:val="0"/>
      <w:marRight w:val="0"/>
      <w:marTop w:val="0"/>
      <w:marBottom w:val="0"/>
      <w:divBdr>
        <w:top w:val="none" w:sz="0" w:space="0" w:color="auto"/>
        <w:left w:val="none" w:sz="0" w:space="0" w:color="auto"/>
        <w:bottom w:val="none" w:sz="0" w:space="0" w:color="auto"/>
        <w:right w:val="none" w:sz="0" w:space="0" w:color="auto"/>
      </w:divBdr>
    </w:div>
    <w:div w:id="1582567597">
      <w:bodyDiv w:val="1"/>
      <w:marLeft w:val="0"/>
      <w:marRight w:val="0"/>
      <w:marTop w:val="0"/>
      <w:marBottom w:val="0"/>
      <w:divBdr>
        <w:top w:val="none" w:sz="0" w:space="0" w:color="auto"/>
        <w:left w:val="none" w:sz="0" w:space="0" w:color="auto"/>
        <w:bottom w:val="none" w:sz="0" w:space="0" w:color="auto"/>
        <w:right w:val="none" w:sz="0" w:space="0" w:color="auto"/>
      </w:divBdr>
    </w:div>
    <w:div w:id="1661157778">
      <w:bodyDiv w:val="1"/>
      <w:marLeft w:val="0"/>
      <w:marRight w:val="0"/>
      <w:marTop w:val="0"/>
      <w:marBottom w:val="0"/>
      <w:divBdr>
        <w:top w:val="none" w:sz="0" w:space="0" w:color="auto"/>
        <w:left w:val="none" w:sz="0" w:space="0" w:color="auto"/>
        <w:bottom w:val="none" w:sz="0" w:space="0" w:color="auto"/>
        <w:right w:val="none" w:sz="0" w:space="0" w:color="auto"/>
      </w:divBdr>
    </w:div>
    <w:div w:id="1724476122">
      <w:bodyDiv w:val="1"/>
      <w:marLeft w:val="0"/>
      <w:marRight w:val="0"/>
      <w:marTop w:val="0"/>
      <w:marBottom w:val="0"/>
      <w:divBdr>
        <w:top w:val="none" w:sz="0" w:space="0" w:color="auto"/>
        <w:left w:val="none" w:sz="0" w:space="0" w:color="auto"/>
        <w:bottom w:val="none" w:sz="0" w:space="0" w:color="auto"/>
        <w:right w:val="none" w:sz="0" w:space="0" w:color="auto"/>
      </w:divBdr>
    </w:div>
    <w:div w:id="19037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zz\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9F855B09D04EB5AE9CB92A47343EF3"/>
        <w:category>
          <w:name w:val="General"/>
          <w:gallery w:val="placeholder"/>
        </w:category>
        <w:types>
          <w:type w:val="bbPlcHdr"/>
        </w:types>
        <w:behaviors>
          <w:behavior w:val="content"/>
        </w:behaviors>
        <w:guid w:val="{B76A5110-E013-4A82-8F44-099A79FADEFE}"/>
      </w:docPartPr>
      <w:docPartBody>
        <w:p w:rsidR="00DE3FEE" w:rsidRDefault="00000000">
          <w:pPr>
            <w:pStyle w:val="039F855B09D04EB5AE9CB92A47343EF3"/>
          </w:pPr>
          <w:r>
            <w:t>Objective</w:t>
          </w:r>
        </w:p>
      </w:docPartBody>
    </w:docPart>
    <w:docPart>
      <w:docPartPr>
        <w:name w:val="1455398C8CC5404EB0443E85327E8723"/>
        <w:category>
          <w:name w:val="General"/>
          <w:gallery w:val="placeholder"/>
        </w:category>
        <w:types>
          <w:type w:val="bbPlcHdr"/>
        </w:types>
        <w:behaviors>
          <w:behavior w:val="content"/>
        </w:behaviors>
        <w:guid w:val="{9C3FD421-6A8C-413B-B3D4-FA06A5A54DBC}"/>
      </w:docPartPr>
      <w:docPartBody>
        <w:p w:rsidR="00000000" w:rsidRDefault="00DE3FEE" w:rsidP="00DE3FEE">
          <w:pPr>
            <w:pStyle w:val="1455398C8CC5404EB0443E85327E8723"/>
          </w:pPr>
          <w:r>
            <w:t>Education</w:t>
          </w:r>
        </w:p>
      </w:docPartBody>
    </w:docPart>
    <w:docPart>
      <w:docPartPr>
        <w:name w:val="7B727A36BBBE4FB0813384B78A32C4FF"/>
        <w:category>
          <w:name w:val="General"/>
          <w:gallery w:val="placeholder"/>
        </w:category>
        <w:types>
          <w:type w:val="bbPlcHdr"/>
        </w:types>
        <w:behaviors>
          <w:behavior w:val="content"/>
        </w:behaviors>
        <w:guid w:val="{42156C72-4DE0-471F-9016-8F043418388C}"/>
      </w:docPartPr>
      <w:docPartBody>
        <w:p w:rsidR="00000000" w:rsidRDefault="00DE3FEE" w:rsidP="00DE3FEE">
          <w:pPr>
            <w:pStyle w:val="7B727A36BBBE4FB0813384B78A32C4FF"/>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9D"/>
    <w:rsid w:val="00DE3FEE"/>
    <w:rsid w:val="00E85C9D"/>
    <w:rsid w:val="00F1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5398C8CC5404EB0443E85327E8723">
    <w:name w:val="1455398C8CC5404EB0443E85327E8723"/>
    <w:rsid w:val="00DE3FEE"/>
  </w:style>
  <w:style w:type="paragraph" w:customStyle="1" w:styleId="7B727A36BBBE4FB0813384B78A32C4FF">
    <w:name w:val="7B727A36BBBE4FB0813384B78A32C4FF"/>
    <w:rsid w:val="00DE3FEE"/>
  </w:style>
  <w:style w:type="paragraph" w:customStyle="1" w:styleId="039F855B09D04EB5AE9CB92A47343EF3">
    <w:name w:val="039F855B09D04EB5AE9CB92A47343EF3"/>
  </w:style>
  <w:style w:type="paragraph" w:customStyle="1" w:styleId="47444D9C283A4BD9821C525199DC9F2E">
    <w:name w:val="47444D9C283A4BD9821C525199DC9F2E"/>
  </w:style>
  <w:style w:type="paragraph" w:customStyle="1" w:styleId="8076A33B52B94849BB2C1C56A5F9F751">
    <w:name w:val="8076A33B52B94849BB2C1C56A5F9F751"/>
  </w:style>
  <w:style w:type="paragraph" w:customStyle="1" w:styleId="C20948D00ECE4DFCA0D8E00B1DFE729C">
    <w:name w:val="C20948D00ECE4DFCA0D8E00B1DFE7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2024-04-06T23:30:00Z</dcterms:created>
  <dcterms:modified xsi:type="dcterms:W3CDTF">2024-04-06T23:30:00Z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